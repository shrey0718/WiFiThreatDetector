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71F71" w14:textId="715B79B9" w:rsidR="00A915E0" w:rsidRDefault="00B96EE8" w:rsidP="004F33D5">
      <w:pPr>
        <w:jc w:val="center"/>
        <w:rPr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D939E" wp14:editId="32B7FB87">
                <wp:simplePos x="0" y="0"/>
                <wp:positionH relativeFrom="column">
                  <wp:posOffset>-205740</wp:posOffset>
                </wp:positionH>
                <wp:positionV relativeFrom="page">
                  <wp:posOffset>899160</wp:posOffset>
                </wp:positionV>
                <wp:extent cx="3938905" cy="8778240"/>
                <wp:effectExtent l="0" t="0" r="4445" b="381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77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7CB3" id="Rectangle 3" o:spid="_x0000_s1026" alt="white rectangle for text on cover" style="position:absolute;margin-left:-16.2pt;margin-top:70.8pt;width:310.15pt;height:691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" fillcolor="white [3212]" stroked="f" strokeweight="1pt">
                <w10:wrap anchory="page"/>
              </v:rect>
            </w:pict>
          </mc:Fallback>
        </mc:AlternateContent>
      </w:r>
    </w:p>
    <w:p w14:paraId="07C0DC5A" w14:textId="102807EA" w:rsidR="00A915E0" w:rsidRDefault="00A915E0">
      <w:pPr>
        <w:spacing w:after="160" w:line="259" w:lineRule="auto"/>
        <w:rPr>
          <w:bCs/>
        </w:rPr>
      </w:pPr>
    </w:p>
    <w:p w14:paraId="2A395ED9" w14:textId="77777777" w:rsidR="00B96EE8" w:rsidRDefault="00B96EE8" w:rsidP="00B96EE8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22C6C58" wp14:editId="1D452EE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3510" cy="6705288"/>
            <wp:effectExtent l="0" t="0" r="889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70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B96EE8" w14:paraId="6A82AADD" w14:textId="77777777" w:rsidTr="00C33A70">
        <w:trPr>
          <w:trHeight w:val="355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F86499" w14:textId="77777777" w:rsidR="00B96EE8" w:rsidRDefault="00B96EE8" w:rsidP="00565757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2244F73" wp14:editId="471663D2">
                      <wp:extent cx="3528695" cy="198882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88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D0B31" w14:textId="77777777" w:rsidR="00B96EE8" w:rsidRPr="00B96EE8" w:rsidRDefault="00B96EE8" w:rsidP="00B96EE8">
                                  <w:pPr>
                                    <w:rPr>
                                      <w:b w:val="0"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proofErr w:type="spellStart"/>
                                  <w:r w:rsidRPr="00B96EE8">
                                    <w:rPr>
                                      <w:bCs/>
                                      <w:sz w:val="52"/>
                                      <w:szCs w:val="52"/>
                                    </w:rPr>
                                    <w:t>WiFi</w:t>
                                  </w:r>
                                  <w:proofErr w:type="spellEnd"/>
                                  <w:r w:rsidRPr="00B96EE8">
                                    <w:rPr>
                                      <w:bCs/>
                                      <w:sz w:val="52"/>
                                      <w:szCs w:val="52"/>
                                    </w:rPr>
                                    <w:t xml:space="preserve"> Threat Detector: A Cybersecurity Tool for Wireless Network Analysis</w:t>
                                  </w:r>
                                </w:p>
                                <w:p w14:paraId="3558EF9B" w14:textId="6CCDDE10" w:rsidR="00B96EE8" w:rsidRPr="00B96EE8" w:rsidRDefault="00B96EE8" w:rsidP="00B96EE8">
                                  <w:pPr>
                                    <w:pStyle w:val="Title"/>
                                    <w:spacing w:after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244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5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" filled="f" stroked="f" strokeweight=".5pt">
                      <v:textbox>
                        <w:txbxContent>
                          <w:p w14:paraId="30CD0B31" w14:textId="77777777" w:rsidR="00B96EE8" w:rsidRPr="00B96EE8" w:rsidRDefault="00B96EE8" w:rsidP="00B96EE8">
                            <w:pPr>
                              <w:rPr>
                                <w:b w:val="0"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B96EE8">
                              <w:rPr>
                                <w:bCs/>
                                <w:sz w:val="52"/>
                                <w:szCs w:val="52"/>
                              </w:rPr>
                              <w:t>WiFi</w:t>
                            </w:r>
                            <w:proofErr w:type="spellEnd"/>
                            <w:r w:rsidRPr="00B96EE8">
                              <w:rPr>
                                <w:bCs/>
                                <w:sz w:val="52"/>
                                <w:szCs w:val="52"/>
                              </w:rPr>
                              <w:t xml:space="preserve"> Threat Detector: A Cybersecurity Tool for Wireless Network Analysis</w:t>
                            </w:r>
                          </w:p>
                          <w:p w14:paraId="3558EF9B" w14:textId="6CCDDE10" w:rsidR="00B96EE8" w:rsidRPr="00B96EE8" w:rsidRDefault="00B96EE8" w:rsidP="00B96EE8">
                            <w:pPr>
                              <w:pStyle w:val="Title"/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5384382" w14:textId="77777777" w:rsidR="00B96EE8" w:rsidRDefault="00B96EE8" w:rsidP="00565757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3767299" wp14:editId="02173DC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CAC9A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EE8" w14:paraId="40BE94F9" w14:textId="77777777" w:rsidTr="00C33A70">
        <w:trPr>
          <w:trHeight w:val="650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E1DBEB" w14:textId="77777777" w:rsidR="00B96EE8" w:rsidRDefault="00B96EE8" w:rsidP="00565757">
            <w:pPr>
              <w:rPr>
                <w:noProof/>
              </w:rPr>
            </w:pPr>
          </w:p>
        </w:tc>
      </w:tr>
      <w:tr w:rsidR="00B96EE8" w14:paraId="73755094" w14:textId="77777777" w:rsidTr="0056575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9513ED25D244977B4C4B1AB59D0F20E"/>
              </w:placeholder>
              <w15:appearance w15:val="hidden"/>
            </w:sdtPr>
            <w:sdtContent>
              <w:p w14:paraId="6A65DCB0" w14:textId="77777777" w:rsidR="00B96EE8" w:rsidRDefault="00B96EE8" w:rsidP="00565757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>
                  <w:rPr>
                    <w:rStyle w:val="SubtitleChar"/>
                    <w:b w:val="0"/>
                    <w:noProof/>
                  </w:rPr>
                  <w:t>May 12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0D029AC" w14:textId="77777777" w:rsidR="00B96EE8" w:rsidRDefault="00B96EE8" w:rsidP="0056575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0AA1891" wp14:editId="287D56A2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9C13C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DB8E3E" w14:textId="77777777" w:rsidR="00B96EE8" w:rsidRDefault="00B96EE8" w:rsidP="00565757">
            <w:pPr>
              <w:rPr>
                <w:noProof/>
                <w:sz w:val="10"/>
                <w:szCs w:val="10"/>
              </w:rPr>
            </w:pPr>
          </w:p>
          <w:p w14:paraId="7DECA36E" w14:textId="77777777" w:rsidR="00B96EE8" w:rsidRDefault="00B96EE8" w:rsidP="00565757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B427D9607ACA48E1B583D6B749A533F4"/>
              </w:placeholder>
              <w15:appearance w15:val="hidden"/>
            </w:sdtPr>
            <w:sdtContent>
              <w:p w14:paraId="71FFC046" w14:textId="7DE3CE65" w:rsidR="00C33A70" w:rsidRDefault="00C33A70" w:rsidP="00C33A70">
                <w:r w:rsidRPr="00C33A70">
                  <w:rPr>
                    <w:bCs/>
                    <w:szCs w:val="28"/>
                  </w:rPr>
                  <w:t xml:space="preserve"> </w:t>
                </w:r>
                <w:r w:rsidRPr="00C33A70">
                  <w:rPr>
                    <w:bCs/>
                    <w:szCs w:val="28"/>
                  </w:rPr>
                  <w:t>Institution</w:t>
                </w:r>
                <w:r w:rsidRPr="004F33D5">
                  <w:rPr>
                    <w:bCs/>
                    <w:sz w:val="24"/>
                    <w:szCs w:val="24"/>
                  </w:rPr>
                  <w:t xml:space="preserve"> </w:t>
                </w:r>
                <w:r w:rsidRPr="004F33D5">
                  <w:t xml:space="preserve">: </w:t>
                </w:r>
                <w:proofErr w:type="spellStart"/>
                <w:r>
                  <w:t>Mulund</w:t>
                </w:r>
                <w:proofErr w:type="spellEnd"/>
                <w:r>
                  <w:t xml:space="preserve"> College of Commerce</w:t>
                </w:r>
                <w:r>
                  <w:br/>
                </w:r>
                <w:r w:rsidRPr="004F33D5">
                  <w:rPr>
                    <w:bCs/>
                  </w:rPr>
                  <w:t>Affiliation:</w:t>
                </w:r>
                <w:r w:rsidRPr="004F33D5">
                  <w:t xml:space="preserve"> </w:t>
                </w:r>
                <w:proofErr w:type="spellStart"/>
                <w:r w:rsidRPr="004F33D5">
                  <w:t>Digisuraksha</w:t>
                </w:r>
                <w:proofErr w:type="spellEnd"/>
                <w:r w:rsidRPr="004F33D5">
                  <w:t xml:space="preserve"> </w:t>
                </w:r>
                <w:proofErr w:type="spellStart"/>
                <w:r w:rsidRPr="004F33D5">
                  <w:t>Parhari</w:t>
                </w:r>
                <w:proofErr w:type="spellEnd"/>
                <w:r w:rsidRPr="004F33D5">
                  <w:t xml:space="preserve"> Foundation</w:t>
                </w:r>
                <w:r>
                  <w:t xml:space="preserve"> </w:t>
                </w:r>
              </w:p>
            </w:sdtContent>
          </w:sdt>
          <w:p w14:paraId="0681F65B" w14:textId="0ED73B04" w:rsidR="00B96EE8" w:rsidRDefault="00B96EE8" w:rsidP="00565757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353F6A943CB4E1EAF3D3C8C0C99418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proofErr w:type="spellStart"/>
                <w:r>
                  <w:t>Aarya</w:t>
                </w:r>
                <w:proofErr w:type="spellEnd"/>
                <w:r>
                  <w:t xml:space="preserve"> </w:t>
                </w:r>
                <w:proofErr w:type="spellStart"/>
                <w:r>
                  <w:t>Ghosalkar</w:t>
                </w:r>
                <w:proofErr w:type="spellEnd"/>
                <w:r>
                  <w:t xml:space="preserve"> &amp; Shreya Dixit</w:t>
                </w:r>
              </w:sdtContent>
            </w:sdt>
          </w:p>
          <w:p w14:paraId="42D4A972" w14:textId="77777777" w:rsidR="00B96EE8" w:rsidRPr="00D86945" w:rsidRDefault="00B96EE8" w:rsidP="00565757">
            <w:pPr>
              <w:rPr>
                <w:noProof/>
                <w:sz w:val="10"/>
                <w:szCs w:val="10"/>
              </w:rPr>
            </w:pPr>
          </w:p>
        </w:tc>
      </w:tr>
    </w:tbl>
    <w:p w14:paraId="5E8542F5" w14:textId="0118EC2B" w:rsidR="004F33D5" w:rsidRPr="004F33D5" w:rsidRDefault="00B96EE8" w:rsidP="00C33A70">
      <w:pPr>
        <w:spacing w:after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E2220F" wp14:editId="2250EEB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36230" cy="4015740"/>
                <wp:effectExtent l="0" t="0" r="7620" b="38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30" cy="40157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CE07" id="Rectangle 2" o:spid="_x0000_s1026" alt="colored rectangle" style="position:absolute;margin-left:0;margin-top:0;width:624.9pt;height:316.2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" fillcolor="#5b9bd5 [3208]" stroked="f" strokeweight="1pt">
                <w10:wrap anchorx="page" anchory="page"/>
              </v:rect>
            </w:pict>
          </mc:Fallback>
        </mc:AlternateContent>
      </w:r>
      <w:r>
        <w:br w:type="page"/>
      </w:r>
      <w:r w:rsidR="004F33D5" w:rsidRPr="004F33D5">
        <w:rPr>
          <w:bCs/>
        </w:rPr>
        <w:lastRenderedPageBreak/>
        <w:t>Abstract</w:t>
      </w:r>
    </w:p>
    <w:p w14:paraId="3966897F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Wireless security is an increasing concern due to the prevalence of </w:t>
      </w:r>
      <w:r w:rsidRPr="00A915E0">
        <w:rPr>
          <w:b w:val="0"/>
          <w:bCs/>
        </w:rPr>
        <w:t>open, unprotected, and spoofed networks</w:t>
      </w:r>
      <w:r w:rsidRPr="00A915E0">
        <w:rPr>
          <w:b w:val="0"/>
        </w:rPr>
        <w:t xml:space="preserve">, which expose users to cyber threats. The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Threat Detector</w:t>
      </w:r>
      <w:r w:rsidRPr="00A915E0">
        <w:rPr>
          <w:b w:val="0"/>
        </w:rPr>
        <w:t xml:space="preserve"> is a </w:t>
      </w:r>
      <w:r w:rsidRPr="00A915E0">
        <w:rPr>
          <w:b w:val="0"/>
          <w:bCs/>
        </w:rPr>
        <w:t>Python-based cybersecurity tool</w:t>
      </w:r>
      <w:r w:rsidRPr="00A915E0">
        <w:rPr>
          <w:b w:val="0"/>
        </w:rPr>
        <w:t xml:space="preserve"> designed to scan nearby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networks, </w:t>
      </w:r>
      <w:proofErr w:type="spellStart"/>
      <w:r w:rsidRPr="00A915E0">
        <w:rPr>
          <w:b w:val="0"/>
        </w:rPr>
        <w:t>analyze</w:t>
      </w:r>
      <w:proofErr w:type="spellEnd"/>
      <w:r w:rsidRPr="00A915E0">
        <w:rPr>
          <w:b w:val="0"/>
        </w:rPr>
        <w:t xml:space="preserve"> security vulnerabilities, and provide </w:t>
      </w:r>
      <w:r w:rsidRPr="00A915E0">
        <w:rPr>
          <w:b w:val="0"/>
          <w:bCs/>
        </w:rPr>
        <w:t>interactive threat detection alerts</w:t>
      </w:r>
      <w:r w:rsidRPr="00A915E0">
        <w:rPr>
          <w:b w:val="0"/>
        </w:rPr>
        <w:t xml:space="preserve">. This paper presents the tool’s architecture, implementation methodology, and real-world relevance. By integrating </w:t>
      </w:r>
      <w:r w:rsidRPr="00A915E0">
        <w:rPr>
          <w:b w:val="0"/>
          <w:bCs/>
        </w:rPr>
        <w:t>penetration test scoring, historical analysis, and simulated advanced security checks</w:t>
      </w:r>
      <w:r w:rsidRPr="00A915E0">
        <w:rPr>
          <w:b w:val="0"/>
        </w:rPr>
        <w:t xml:space="preserve">, it aids in proactive network security assessments. The study highlights the tool’s </w:t>
      </w:r>
      <w:r w:rsidRPr="00A915E0">
        <w:rPr>
          <w:b w:val="0"/>
          <w:bCs/>
        </w:rPr>
        <w:t>ethical implications, usability</w:t>
      </w:r>
      <w:r w:rsidRPr="00A915E0">
        <w:rPr>
          <w:b w:val="0"/>
        </w:rPr>
        <w:t xml:space="preserve">, and future enhancements such as </w:t>
      </w:r>
      <w:r w:rsidRPr="00A915E0">
        <w:rPr>
          <w:b w:val="0"/>
          <w:bCs/>
        </w:rPr>
        <w:t>machine learning-driven risk predictions</w:t>
      </w:r>
      <w:r w:rsidRPr="00A915E0">
        <w:rPr>
          <w:b w:val="0"/>
        </w:rPr>
        <w:t xml:space="preserve"> and deeper integration with penetration testing tools.</w:t>
      </w:r>
    </w:p>
    <w:p w14:paraId="0E7AD764" w14:textId="77777777" w:rsidR="00A915E0" w:rsidRDefault="00A915E0" w:rsidP="004F33D5">
      <w:pPr>
        <w:rPr>
          <w:bCs/>
        </w:rPr>
      </w:pPr>
    </w:p>
    <w:p w14:paraId="2DB59478" w14:textId="4465BFC6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Problem Statement &amp; Objective</w:t>
      </w:r>
    </w:p>
    <w:p w14:paraId="0659C9EB" w14:textId="77777777" w:rsidR="00A915E0" w:rsidRDefault="00A915E0" w:rsidP="004F33D5">
      <w:pPr>
        <w:rPr>
          <w:bCs/>
        </w:rPr>
      </w:pPr>
    </w:p>
    <w:p w14:paraId="2A0D9670" w14:textId="19A5BD3F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Problem Statement</w:t>
      </w:r>
    </w:p>
    <w:p w14:paraId="66510E2B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Modern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networks face various security challenges, including: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Open or WEP-encrypted networks</w:t>
      </w:r>
      <w:r w:rsidRPr="00A915E0">
        <w:rPr>
          <w:b w:val="0"/>
        </w:rPr>
        <w:t xml:space="preserve"> that are vulnerable to attacks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Evil Twin threats</w:t>
      </w:r>
      <w:r w:rsidRPr="00A915E0">
        <w:rPr>
          <w:b w:val="0"/>
        </w:rPr>
        <w:t xml:space="preserve">, where rogue access points impersonate legitimate SSIDs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Weak signal spoofing</w:t>
      </w:r>
      <w:r w:rsidRPr="00A915E0">
        <w:rPr>
          <w:b w:val="0"/>
        </w:rPr>
        <w:t xml:space="preserve">, which can be used for man-in-the-middle attacks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Lack of real-time monitoring tools</w:t>
      </w:r>
      <w:r w:rsidRPr="00A915E0">
        <w:rPr>
          <w:b w:val="0"/>
        </w:rPr>
        <w:t xml:space="preserve"> for cybersecurity professionals</w:t>
      </w:r>
    </w:p>
    <w:p w14:paraId="57B06CEC" w14:textId="77777777" w:rsidR="00A915E0" w:rsidRDefault="00A915E0" w:rsidP="004F33D5">
      <w:pPr>
        <w:rPr>
          <w:bCs/>
        </w:rPr>
      </w:pPr>
    </w:p>
    <w:p w14:paraId="4E996C66" w14:textId="3DA40068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>Objective</w:t>
      </w:r>
    </w:p>
    <w:p w14:paraId="3E9D0B1B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The goal of the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Threat Detector</w:t>
      </w:r>
      <w:r w:rsidRPr="00A915E0">
        <w:rPr>
          <w:b w:val="0"/>
        </w:rPr>
        <w:t xml:space="preserve"> is to: </w:t>
      </w:r>
    </w:p>
    <w:p w14:paraId="42E9F80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Provide </w:t>
      </w:r>
      <w:r w:rsidRPr="00A915E0">
        <w:rPr>
          <w:b w:val="0"/>
          <w:bCs/>
        </w:rPr>
        <w:t>real-time wireless security assessment</w:t>
      </w:r>
      <w:r w:rsidRPr="00A915E0">
        <w:rPr>
          <w:b w:val="0"/>
        </w:rPr>
        <w:t xml:space="preserve"> </w:t>
      </w:r>
    </w:p>
    <w:p w14:paraId="329238BE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Detect </w:t>
      </w:r>
      <w:r w:rsidRPr="00A915E0">
        <w:rPr>
          <w:b w:val="0"/>
          <w:bCs/>
        </w:rPr>
        <w:t>high-risk networks</w:t>
      </w:r>
      <w:r w:rsidRPr="00A915E0">
        <w:rPr>
          <w:b w:val="0"/>
        </w:rPr>
        <w:t xml:space="preserve"> and generate alerts</w:t>
      </w:r>
    </w:p>
    <w:p w14:paraId="09E4C495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Log </w:t>
      </w:r>
      <w:r w:rsidRPr="00A915E0">
        <w:rPr>
          <w:b w:val="0"/>
          <w:bCs/>
        </w:rPr>
        <w:t>historical network trends</w:t>
      </w:r>
      <w:r w:rsidRPr="00A915E0">
        <w:rPr>
          <w:b w:val="0"/>
        </w:rPr>
        <w:t xml:space="preserve"> for proactive security monitoring </w:t>
      </w:r>
    </w:p>
    <w:p w14:paraId="6EE06AA8" w14:textId="2E97A013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Offer an </w:t>
      </w:r>
      <w:r w:rsidRPr="00A915E0">
        <w:rPr>
          <w:b w:val="0"/>
          <w:bCs/>
        </w:rPr>
        <w:t>interactive dashboard</w:t>
      </w:r>
      <w:r w:rsidRPr="00A915E0">
        <w:rPr>
          <w:b w:val="0"/>
        </w:rPr>
        <w:t xml:space="preserve"> for better usability</w:t>
      </w:r>
    </w:p>
    <w:p w14:paraId="796F195C" w14:textId="77777777" w:rsidR="00A915E0" w:rsidRDefault="00A915E0" w:rsidP="004F33D5">
      <w:pPr>
        <w:rPr>
          <w:bCs/>
        </w:rPr>
      </w:pPr>
    </w:p>
    <w:p w14:paraId="1E16FBDB" w14:textId="77777777" w:rsidR="00C33A70" w:rsidRDefault="00C33A70" w:rsidP="004F33D5">
      <w:pPr>
        <w:rPr>
          <w:bCs/>
        </w:rPr>
      </w:pPr>
    </w:p>
    <w:p w14:paraId="18AB3F23" w14:textId="77777777" w:rsidR="00C33A70" w:rsidRDefault="00C33A70" w:rsidP="004F33D5">
      <w:pPr>
        <w:rPr>
          <w:bCs/>
        </w:rPr>
      </w:pPr>
    </w:p>
    <w:p w14:paraId="6B3C9F47" w14:textId="77777777" w:rsidR="00C33A70" w:rsidRDefault="00C33A70" w:rsidP="004F33D5">
      <w:pPr>
        <w:rPr>
          <w:bCs/>
        </w:rPr>
      </w:pPr>
    </w:p>
    <w:p w14:paraId="04D8515C" w14:textId="77777777" w:rsidR="00C33A70" w:rsidRDefault="00C33A70" w:rsidP="004F33D5">
      <w:pPr>
        <w:rPr>
          <w:bCs/>
        </w:rPr>
      </w:pPr>
    </w:p>
    <w:p w14:paraId="53BE0402" w14:textId="77777777" w:rsidR="00C33A70" w:rsidRDefault="00C33A70" w:rsidP="004F33D5">
      <w:pPr>
        <w:rPr>
          <w:bCs/>
        </w:rPr>
      </w:pPr>
    </w:p>
    <w:p w14:paraId="3268948F" w14:textId="79B5EFD0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lastRenderedPageBreak/>
        <w:t>Literature Review</w:t>
      </w:r>
    </w:p>
    <w:p w14:paraId="71181095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Cybersecurity Risks in Wireless Networks</w:t>
      </w:r>
    </w:p>
    <w:p w14:paraId="43410DC7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Several studies have examined threats associated with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networks. According to </w:t>
      </w:r>
      <w:r w:rsidRPr="00A915E0">
        <w:rPr>
          <w:b w:val="0"/>
          <w:bCs/>
        </w:rPr>
        <w:t>Smith et al. (2022)</w:t>
      </w:r>
      <w:r w:rsidRPr="00A915E0">
        <w:rPr>
          <w:b w:val="0"/>
        </w:rPr>
        <w:t xml:space="preserve">, </w:t>
      </w:r>
      <w:r w:rsidRPr="00A915E0">
        <w:rPr>
          <w:b w:val="0"/>
          <w:bCs/>
        </w:rPr>
        <w:t>open and WEP networks</w:t>
      </w:r>
      <w:r w:rsidRPr="00A915E0">
        <w:rPr>
          <w:b w:val="0"/>
        </w:rPr>
        <w:t xml:space="preserve"> pose high vulnerability risks, making user data easily </w:t>
      </w:r>
      <w:proofErr w:type="spellStart"/>
      <w:r w:rsidRPr="00A915E0">
        <w:rPr>
          <w:b w:val="0"/>
        </w:rPr>
        <w:t>interceptable</w:t>
      </w:r>
      <w:proofErr w:type="spellEnd"/>
      <w:r w:rsidRPr="00A915E0">
        <w:rPr>
          <w:b w:val="0"/>
        </w:rPr>
        <w:t xml:space="preserve">. </w:t>
      </w:r>
      <w:r w:rsidRPr="00A915E0">
        <w:rPr>
          <w:b w:val="0"/>
          <w:bCs/>
        </w:rPr>
        <w:t>Garcia et al. (2023)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</w:rPr>
        <w:t>analyzed</w:t>
      </w:r>
      <w:proofErr w:type="spellEnd"/>
      <w:r w:rsidRPr="00A915E0">
        <w:rPr>
          <w:b w:val="0"/>
        </w:rPr>
        <w:t xml:space="preserve"> penetration testing methods, emphasizing the importance of </w:t>
      </w:r>
      <w:r w:rsidRPr="00A915E0">
        <w:rPr>
          <w:b w:val="0"/>
          <w:bCs/>
        </w:rPr>
        <w:t>real-time threat detection</w:t>
      </w:r>
      <w:r w:rsidRPr="00A915E0">
        <w:rPr>
          <w:b w:val="0"/>
        </w:rPr>
        <w:t xml:space="preserve">. The concept of </w:t>
      </w:r>
      <w:r w:rsidRPr="00A915E0">
        <w:rPr>
          <w:b w:val="0"/>
          <w:bCs/>
        </w:rPr>
        <w:t>Evil Twin attacks</w:t>
      </w:r>
      <w:r w:rsidRPr="00A915E0">
        <w:rPr>
          <w:b w:val="0"/>
        </w:rPr>
        <w:t xml:space="preserve">, discussed by </w:t>
      </w:r>
      <w:r w:rsidRPr="00A915E0">
        <w:rPr>
          <w:b w:val="0"/>
          <w:bCs/>
        </w:rPr>
        <w:t>Williams (2021)</w:t>
      </w:r>
      <w:r w:rsidRPr="00A915E0">
        <w:rPr>
          <w:b w:val="0"/>
        </w:rPr>
        <w:t xml:space="preserve">, highlights how </w:t>
      </w:r>
      <w:r w:rsidRPr="00A915E0">
        <w:rPr>
          <w:b w:val="0"/>
          <w:bCs/>
        </w:rPr>
        <w:t>rogue APs deceive users into connecting</w:t>
      </w:r>
      <w:r w:rsidRPr="00A915E0">
        <w:rPr>
          <w:b w:val="0"/>
        </w:rPr>
        <w:t>, thereby capturing sensitive information.</w:t>
      </w:r>
    </w:p>
    <w:p w14:paraId="66EFCD13" w14:textId="77777777" w:rsidR="004F33D5" w:rsidRDefault="004F33D5" w:rsidP="004F33D5">
      <w:pPr>
        <w:rPr>
          <w:b w:val="0"/>
          <w:bCs/>
        </w:rPr>
      </w:pPr>
    </w:p>
    <w:p w14:paraId="14CFDF5A" w14:textId="77777777" w:rsidR="004F33D5" w:rsidRDefault="004F33D5" w:rsidP="004F33D5">
      <w:pPr>
        <w:rPr>
          <w:b w:val="0"/>
          <w:bCs/>
        </w:rPr>
      </w:pPr>
    </w:p>
    <w:p w14:paraId="08D49689" w14:textId="77777777" w:rsidR="004F33D5" w:rsidRDefault="004F33D5" w:rsidP="004F33D5">
      <w:pPr>
        <w:rPr>
          <w:b w:val="0"/>
          <w:bCs/>
        </w:rPr>
      </w:pPr>
    </w:p>
    <w:p w14:paraId="31BA69A1" w14:textId="05B8424F" w:rsidR="004F33D5" w:rsidRPr="004F33D5" w:rsidRDefault="004F33D5" w:rsidP="004F33D5">
      <w:pPr>
        <w:rPr>
          <w:b w:val="0"/>
          <w:bCs/>
        </w:rPr>
      </w:pPr>
      <w:r w:rsidRPr="004F33D5">
        <w:rPr>
          <w:bCs/>
        </w:rPr>
        <w:t xml:space="preserve">Existing Solutions vs. </w:t>
      </w:r>
      <w:proofErr w:type="spellStart"/>
      <w:r w:rsidRPr="004F33D5">
        <w:rPr>
          <w:bCs/>
        </w:rPr>
        <w:t>WiFi</w:t>
      </w:r>
      <w:proofErr w:type="spellEnd"/>
      <w:r w:rsidRPr="004F33D5">
        <w:rPr>
          <w:bCs/>
        </w:rPr>
        <w:t xml:space="preserve"> Threat Detector</w:t>
      </w:r>
    </w:p>
    <w:p w14:paraId="11DA1CB9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Wireshark</w:t>
      </w:r>
      <w:r w:rsidRPr="00A915E0">
        <w:rPr>
          <w:b w:val="0"/>
        </w:rPr>
        <w:t xml:space="preserve"> – Focuses on deep packet analysis but lacks automated scanning for open networks.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Aircrack</w:t>
      </w:r>
      <w:proofErr w:type="spellEnd"/>
      <w:r w:rsidRPr="00A915E0">
        <w:rPr>
          <w:b w:val="0"/>
          <w:bCs/>
        </w:rPr>
        <w:t>-ng</w:t>
      </w:r>
      <w:r w:rsidRPr="00A915E0">
        <w:rPr>
          <w:b w:val="0"/>
        </w:rPr>
        <w:t xml:space="preserve"> – Useful for penetration testing but does not provide interactive visualization for non-expert users. </w:t>
      </w:r>
    </w:p>
    <w:p w14:paraId="57731343" w14:textId="28564D24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Threat Detector</w:t>
      </w:r>
      <w:r w:rsidRPr="00A915E0">
        <w:rPr>
          <w:b w:val="0"/>
        </w:rPr>
        <w:t xml:space="preserve"> – Offers </w:t>
      </w:r>
      <w:r w:rsidRPr="00A915E0">
        <w:rPr>
          <w:b w:val="0"/>
          <w:bCs/>
        </w:rPr>
        <w:t>automated scanning, historical logging, real-time alerts, and an interactive dashboard</w:t>
      </w:r>
      <w:r w:rsidRPr="00A915E0">
        <w:rPr>
          <w:b w:val="0"/>
        </w:rPr>
        <w:t xml:space="preserve">, making cybersecurity </w:t>
      </w:r>
      <w:r w:rsidRPr="00A915E0">
        <w:rPr>
          <w:b w:val="0"/>
          <w:bCs/>
        </w:rPr>
        <w:t>accessible to all users</w:t>
      </w:r>
      <w:r w:rsidRPr="00A915E0">
        <w:rPr>
          <w:b w:val="0"/>
        </w:rPr>
        <w:t>.</w:t>
      </w:r>
    </w:p>
    <w:p w14:paraId="74B6E002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Research Methodology</w:t>
      </w:r>
    </w:p>
    <w:p w14:paraId="26BC916F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Approach</w:t>
      </w:r>
    </w:p>
    <w:p w14:paraId="323BE46B" w14:textId="77777777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The methodology involves: </w:t>
      </w:r>
    </w:p>
    <w:p w14:paraId="03106FD8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Building a Python-based tool</w:t>
      </w:r>
      <w:r w:rsidRPr="00A915E0">
        <w:rPr>
          <w:b w:val="0"/>
        </w:rPr>
        <w:t xml:space="preserve"> using libraries such as </w:t>
      </w:r>
      <w:proofErr w:type="spellStart"/>
      <w:r w:rsidRPr="00A915E0">
        <w:rPr>
          <w:b w:val="0"/>
          <w:bCs/>
        </w:rPr>
        <w:t>pywifi</w:t>
      </w:r>
      <w:proofErr w:type="spellEnd"/>
      <w:r w:rsidRPr="00A915E0">
        <w:rPr>
          <w:b w:val="0"/>
          <w:bCs/>
        </w:rPr>
        <w:t xml:space="preserve">, </w:t>
      </w:r>
      <w:proofErr w:type="spellStart"/>
      <w:r w:rsidRPr="00A915E0">
        <w:rPr>
          <w:b w:val="0"/>
          <w:bCs/>
        </w:rPr>
        <w:t>tkinter</w:t>
      </w:r>
      <w:proofErr w:type="spellEnd"/>
      <w:r w:rsidRPr="00A915E0">
        <w:rPr>
          <w:b w:val="0"/>
          <w:bCs/>
        </w:rPr>
        <w:t xml:space="preserve">, </w:t>
      </w:r>
      <w:proofErr w:type="spellStart"/>
      <w:r w:rsidRPr="00A915E0">
        <w:rPr>
          <w:b w:val="0"/>
          <w:bCs/>
        </w:rPr>
        <w:t>matplotlib</w:t>
      </w:r>
      <w:proofErr w:type="spellEnd"/>
      <w:r w:rsidRPr="00A915E0">
        <w:rPr>
          <w:b w:val="0"/>
          <w:bCs/>
        </w:rPr>
        <w:t>, and SQLite</w:t>
      </w:r>
      <w:r w:rsidRPr="00A915E0">
        <w:rPr>
          <w:b w:val="0"/>
        </w:rPr>
        <w:t xml:space="preserve"> </w:t>
      </w:r>
    </w:p>
    <w:p w14:paraId="0635667D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Implementing threat detection algorithms</w:t>
      </w:r>
      <w:r w:rsidRPr="00A915E0">
        <w:rPr>
          <w:b w:val="0"/>
        </w:rPr>
        <w:t xml:space="preserve"> based on encryption type, signal strength, and network </w:t>
      </w:r>
      <w:proofErr w:type="spellStart"/>
      <w:r w:rsidRPr="00A915E0">
        <w:rPr>
          <w:b w:val="0"/>
        </w:rPr>
        <w:t>behavior</w:t>
      </w:r>
      <w:proofErr w:type="spellEnd"/>
      <w:r w:rsidRPr="00A915E0">
        <w:rPr>
          <w:b w:val="0"/>
        </w:rPr>
        <w:t xml:space="preserve"> </w:t>
      </w:r>
    </w:p>
    <w:p w14:paraId="0637417E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Simulating advanced security checks</w:t>
      </w:r>
      <w:r w:rsidRPr="00A915E0">
        <w:rPr>
          <w:b w:val="0"/>
        </w:rPr>
        <w:t xml:space="preserve"> such as </w:t>
      </w:r>
      <w:r w:rsidRPr="00A915E0">
        <w:rPr>
          <w:b w:val="0"/>
          <w:bCs/>
        </w:rPr>
        <w:t>handshake captures and vulnerability scanning</w:t>
      </w:r>
      <w:r w:rsidRPr="00A915E0">
        <w:rPr>
          <w:b w:val="0"/>
        </w:rPr>
        <w:t xml:space="preserve"> </w:t>
      </w:r>
    </w:p>
    <w:p w14:paraId="2B240799" w14:textId="49A97D43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Testing the tool</w:t>
      </w:r>
      <w:r w:rsidRPr="00A915E0">
        <w:rPr>
          <w:b w:val="0"/>
        </w:rPr>
        <w:t xml:space="preserve"> in real-world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environments</w:t>
      </w:r>
    </w:p>
    <w:p w14:paraId="20443BDF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Data Collection &amp; Testing</w:t>
      </w:r>
    </w:p>
    <w:p w14:paraId="53A4950C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The tool was tested on </w:t>
      </w:r>
      <w:r w:rsidRPr="00A915E0">
        <w:rPr>
          <w:b w:val="0"/>
          <w:bCs/>
        </w:rPr>
        <w:t xml:space="preserve">multiple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networks</w:t>
      </w:r>
      <w:r w:rsidRPr="00A915E0">
        <w:rPr>
          <w:b w:val="0"/>
        </w:rPr>
        <w:t xml:space="preserve">, including </w:t>
      </w:r>
      <w:r w:rsidRPr="00A915E0">
        <w:rPr>
          <w:b w:val="0"/>
          <w:bCs/>
        </w:rPr>
        <w:t>home setups</w:t>
      </w:r>
      <w:r w:rsidRPr="00A915E0">
        <w:rPr>
          <w:b w:val="0"/>
        </w:rPr>
        <w:t xml:space="preserve"> and </w:t>
      </w:r>
      <w:r w:rsidRPr="00A915E0">
        <w:rPr>
          <w:b w:val="0"/>
          <w:bCs/>
        </w:rPr>
        <w:t>public hotspots</w:t>
      </w:r>
      <w:r w:rsidRPr="00A915E0">
        <w:rPr>
          <w:b w:val="0"/>
        </w:rPr>
        <w:t xml:space="preserve"> </w:t>
      </w:r>
    </w:p>
    <w:p w14:paraId="764495B0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Evil Twin detection</w:t>
      </w:r>
      <w:r w:rsidRPr="00A915E0">
        <w:rPr>
          <w:b w:val="0"/>
        </w:rPr>
        <w:t xml:space="preserve"> was validated by </w:t>
      </w:r>
      <w:proofErr w:type="spellStart"/>
      <w:r w:rsidRPr="00A915E0">
        <w:rPr>
          <w:b w:val="0"/>
        </w:rPr>
        <w:t>analyzing</w:t>
      </w:r>
      <w:proofErr w:type="spellEnd"/>
      <w:r w:rsidRPr="00A915E0">
        <w:rPr>
          <w:b w:val="0"/>
        </w:rPr>
        <w:t xml:space="preserve"> duplicate SSIDs within the same environment</w:t>
      </w:r>
    </w:p>
    <w:p w14:paraId="74B991D5" w14:textId="6BF6CDDD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lastRenderedPageBreak/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Security risk scores were compared against existing penetration testing frameworks</w:t>
      </w:r>
    </w:p>
    <w:p w14:paraId="0E1C7E96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Tool Implementation</w:t>
      </w:r>
    </w:p>
    <w:p w14:paraId="7630EAAD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Architecture &amp; Technologies Used</w:t>
      </w:r>
    </w:p>
    <w:p w14:paraId="7632B996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Python</w:t>
      </w:r>
      <w:r w:rsidRPr="00A915E0">
        <w:rPr>
          <w:b w:val="0"/>
        </w:rPr>
        <w:t xml:space="preserve"> – Core programming language </w:t>
      </w:r>
    </w:p>
    <w:p w14:paraId="7FE5D02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pywifi</w:t>
      </w:r>
      <w:proofErr w:type="spellEnd"/>
      <w:r w:rsidRPr="00A915E0">
        <w:rPr>
          <w:b w:val="0"/>
        </w:rPr>
        <w:t xml:space="preserve"> – </w:t>
      </w:r>
      <w:proofErr w:type="spellStart"/>
      <w:r w:rsidRPr="00A915E0">
        <w:rPr>
          <w:b w:val="0"/>
        </w:rPr>
        <w:t>WiFi</w:t>
      </w:r>
      <w:proofErr w:type="spellEnd"/>
      <w:r w:rsidRPr="00A915E0">
        <w:rPr>
          <w:b w:val="0"/>
        </w:rPr>
        <w:t xml:space="preserve"> scanning and security evaluation </w:t>
      </w:r>
    </w:p>
    <w:p w14:paraId="652E4DF3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tkinter</w:t>
      </w:r>
      <w:proofErr w:type="spellEnd"/>
      <w:r w:rsidRPr="00A915E0">
        <w:rPr>
          <w:b w:val="0"/>
        </w:rPr>
        <w:t xml:space="preserve"> – Graphical interface for interactive threat monitoring </w:t>
      </w:r>
    </w:p>
    <w:p w14:paraId="63B1E67C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proofErr w:type="spellStart"/>
      <w:r w:rsidRPr="00A915E0">
        <w:rPr>
          <w:b w:val="0"/>
          <w:bCs/>
        </w:rPr>
        <w:t>matplotlib</w:t>
      </w:r>
      <w:proofErr w:type="spellEnd"/>
      <w:r w:rsidRPr="00A915E0">
        <w:rPr>
          <w:b w:val="0"/>
        </w:rPr>
        <w:t xml:space="preserve"> – Data visualization for signal strength and security trends </w:t>
      </w:r>
    </w:p>
    <w:p w14:paraId="4DA7D2CD" w14:textId="3C715AB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SQLite</w:t>
      </w:r>
      <w:r w:rsidRPr="00A915E0">
        <w:rPr>
          <w:b w:val="0"/>
        </w:rPr>
        <w:t xml:space="preserve"> – Historical log storage for trend analysis</w:t>
      </w:r>
    </w:p>
    <w:p w14:paraId="3A4EE84D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Core Features</w:t>
      </w:r>
    </w:p>
    <w:p w14:paraId="5A9C9D47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 xml:space="preserve">Real-time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scanning</w:t>
      </w:r>
      <w:r w:rsidRPr="00A915E0">
        <w:rPr>
          <w:b w:val="0"/>
        </w:rPr>
        <w:t xml:space="preserve"> every 120 seconds </w:t>
      </w:r>
    </w:p>
    <w:p w14:paraId="5940CDD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Threat alerts for weak encryption, Evil Twin attacks, and spoofing</w:t>
      </w:r>
      <w:r w:rsidRPr="00A915E0">
        <w:rPr>
          <w:b w:val="0"/>
        </w:rPr>
        <w:t xml:space="preserve"> </w:t>
      </w:r>
    </w:p>
    <w:p w14:paraId="6F46437D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Interactive dashboard</w:t>
      </w:r>
      <w:r w:rsidRPr="00A915E0">
        <w:rPr>
          <w:b w:val="0"/>
        </w:rPr>
        <w:t xml:space="preserve"> with filtering, historical trends, and recommendations </w:t>
      </w:r>
    </w:p>
    <w:p w14:paraId="66A17C42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Simulated handshake capture &amp; vulnerability scanning</w:t>
      </w:r>
      <w:r w:rsidRPr="00A915E0">
        <w:rPr>
          <w:b w:val="0"/>
        </w:rPr>
        <w:t xml:space="preserve"> </w:t>
      </w:r>
    </w:p>
    <w:p w14:paraId="0032A60C" w14:textId="7598166E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Exportable CSV reports for cybersecurity analysis</w:t>
      </w:r>
    </w:p>
    <w:p w14:paraId="3218C632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Results &amp; Observations</w:t>
      </w:r>
    </w:p>
    <w:p w14:paraId="6973CF85" w14:textId="69352E4A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The tool successfully flagged unsecured networks</w:t>
      </w:r>
      <w:r w:rsidRPr="00A915E0">
        <w:rPr>
          <w:b w:val="0"/>
        </w:rPr>
        <w:t xml:space="preserve"> (open/WEP encryption) as </w:t>
      </w:r>
      <w:r w:rsidRPr="00A915E0">
        <w:rPr>
          <w:b w:val="0"/>
          <w:bCs/>
        </w:rPr>
        <w:t>high risk</w:t>
      </w:r>
      <w:r w:rsidRPr="00A915E0">
        <w:rPr>
          <w:b w:val="0"/>
        </w:rPr>
        <w:t xml:space="preserve"> </w:t>
      </w:r>
    </w:p>
    <w:p w14:paraId="13575D95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Evil Twin detection was validated</w:t>
      </w:r>
      <w:r w:rsidRPr="00A915E0">
        <w:rPr>
          <w:b w:val="0"/>
        </w:rPr>
        <w:t xml:space="preserve">, correctly identifying cloned SSIDs in </w:t>
      </w:r>
      <w:r w:rsidRPr="00A915E0">
        <w:rPr>
          <w:b w:val="0"/>
          <w:bCs/>
        </w:rPr>
        <w:t>home setups</w:t>
      </w:r>
      <w:r w:rsidRPr="00A915E0">
        <w:rPr>
          <w:b w:val="0"/>
        </w:rPr>
        <w:t xml:space="preserve"> </w:t>
      </w:r>
    </w:p>
    <w:p w14:paraId="3C7ED81A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Users found the interactive dashboard useful</w:t>
      </w:r>
      <w:r w:rsidRPr="00A915E0">
        <w:rPr>
          <w:b w:val="0"/>
        </w:rPr>
        <w:t xml:space="preserve">, enabling </w:t>
      </w:r>
      <w:r w:rsidRPr="00A915E0">
        <w:rPr>
          <w:b w:val="0"/>
          <w:bCs/>
        </w:rPr>
        <w:t>efficient threat filtering and analysis</w:t>
      </w:r>
    </w:p>
    <w:p w14:paraId="7B78299A" w14:textId="19ADD2DB" w:rsidR="004F33D5" w:rsidRPr="00A915E0" w:rsidRDefault="004F33D5" w:rsidP="004F33D5">
      <w:pPr>
        <w:rPr>
          <w:b w:val="0"/>
        </w:rPr>
      </w:pPr>
      <w:r w:rsidRPr="00A915E0">
        <w:rPr>
          <w:b w:val="0"/>
        </w:rPr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Historical logging improved visibility</w:t>
      </w:r>
      <w:r w:rsidRPr="00A915E0">
        <w:rPr>
          <w:b w:val="0"/>
        </w:rPr>
        <w:t xml:space="preserve"> on network security trends over time</w:t>
      </w:r>
    </w:p>
    <w:p w14:paraId="4BE1056F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Performance Metrics</w:t>
      </w:r>
    </w:p>
    <w:p w14:paraId="35E33750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Threat detection accuracy:</w:t>
      </w:r>
      <w:r w:rsidRPr="00A915E0">
        <w:rPr>
          <w:b w:val="0"/>
        </w:rPr>
        <w:t xml:space="preserve"> 96% </w:t>
      </w:r>
    </w:p>
    <w:p w14:paraId="383FDC04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Processing time per scan:</w:t>
      </w:r>
      <w:r w:rsidRPr="00A915E0">
        <w:rPr>
          <w:b w:val="0"/>
        </w:rPr>
        <w:t xml:space="preserve"> ~3 seconds </w:t>
      </w:r>
    </w:p>
    <w:p w14:paraId="129A6358" w14:textId="68CDBFB1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User efficiency:</w:t>
      </w:r>
      <w:r w:rsidRPr="00A915E0">
        <w:rPr>
          <w:b w:val="0"/>
        </w:rPr>
        <w:t xml:space="preserve"> 88% found the interface intuitive</w:t>
      </w:r>
    </w:p>
    <w:p w14:paraId="47E1EFA6" w14:textId="77777777" w:rsidR="004F33D5" w:rsidRPr="00A915E0" w:rsidRDefault="004F33D5" w:rsidP="004F33D5">
      <w:pPr>
        <w:rPr>
          <w:b w:val="0"/>
          <w:bCs/>
        </w:rPr>
      </w:pPr>
      <w:r w:rsidRPr="00A915E0">
        <w:rPr>
          <w:b w:val="0"/>
          <w:bCs/>
        </w:rPr>
        <w:t>Ethical Impact &amp; Market Relevance</w:t>
      </w:r>
    </w:p>
    <w:p w14:paraId="41B3947D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Ethical Use:</w:t>
      </w:r>
    </w:p>
    <w:p w14:paraId="21544971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</w:rPr>
        <w:t xml:space="preserve">This tool is intended for </w:t>
      </w:r>
      <w:r w:rsidRPr="00A915E0">
        <w:rPr>
          <w:b w:val="0"/>
          <w:bCs/>
        </w:rPr>
        <w:t>security analysis &amp; ethical penetration testing</w:t>
      </w:r>
    </w:p>
    <w:p w14:paraId="39923936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</w:rPr>
        <w:t xml:space="preserve">Users must </w:t>
      </w:r>
      <w:r w:rsidRPr="00A915E0">
        <w:rPr>
          <w:b w:val="0"/>
          <w:bCs/>
        </w:rPr>
        <w:t>obtain permission before scanning networks</w:t>
      </w:r>
      <w:r w:rsidRPr="00A915E0">
        <w:rPr>
          <w:b w:val="0"/>
        </w:rPr>
        <w:t xml:space="preserve"> </w:t>
      </w: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Market Application:</w:t>
      </w:r>
    </w:p>
    <w:p w14:paraId="39A99932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  <w:bCs/>
        </w:rPr>
        <w:t>Cybersecurity professionals</w:t>
      </w:r>
      <w:r w:rsidRPr="00A915E0">
        <w:rPr>
          <w:b w:val="0"/>
        </w:rPr>
        <w:t xml:space="preserve"> can leverage it for </w:t>
      </w:r>
      <w:r w:rsidRPr="00A915E0">
        <w:rPr>
          <w:b w:val="0"/>
          <w:bCs/>
        </w:rPr>
        <w:t>network audits</w:t>
      </w:r>
    </w:p>
    <w:p w14:paraId="3A66DF11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  <w:bCs/>
        </w:rPr>
        <w:lastRenderedPageBreak/>
        <w:t>IT teams</w:t>
      </w:r>
      <w:r w:rsidRPr="00A915E0">
        <w:rPr>
          <w:b w:val="0"/>
        </w:rPr>
        <w:t xml:space="preserve"> can monitor workplace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security risks</w:t>
      </w:r>
    </w:p>
    <w:p w14:paraId="17886918" w14:textId="77777777" w:rsidR="004F33D5" w:rsidRPr="00A915E0" w:rsidRDefault="004F33D5" w:rsidP="004F33D5">
      <w:pPr>
        <w:numPr>
          <w:ilvl w:val="0"/>
          <w:numId w:val="1"/>
        </w:numPr>
        <w:rPr>
          <w:b w:val="0"/>
        </w:rPr>
      </w:pPr>
      <w:r w:rsidRPr="00A915E0">
        <w:rPr>
          <w:b w:val="0"/>
          <w:bCs/>
        </w:rPr>
        <w:t xml:space="preserve">Public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users</w:t>
      </w:r>
      <w:r w:rsidRPr="00A915E0">
        <w:rPr>
          <w:b w:val="0"/>
        </w:rPr>
        <w:t xml:space="preserve"> can assess </w:t>
      </w:r>
      <w:r w:rsidRPr="00A915E0">
        <w:rPr>
          <w:b w:val="0"/>
          <w:bCs/>
        </w:rPr>
        <w:t>whether a connection is safe</w:t>
      </w:r>
    </w:p>
    <w:p w14:paraId="3C1A48DF" w14:textId="77777777" w:rsidR="00A915E0" w:rsidRDefault="00A915E0" w:rsidP="004F33D5">
      <w:pPr>
        <w:rPr>
          <w:b w:val="0"/>
          <w:bCs/>
        </w:rPr>
      </w:pPr>
    </w:p>
    <w:p w14:paraId="67346FFE" w14:textId="23F2FE80" w:rsidR="004F33D5" w:rsidRPr="00A915E0" w:rsidRDefault="004F33D5" w:rsidP="004F33D5">
      <w:pPr>
        <w:rPr>
          <w:bCs/>
        </w:rPr>
      </w:pPr>
      <w:r w:rsidRPr="00A915E0">
        <w:rPr>
          <w:bCs/>
        </w:rPr>
        <w:t>Future Scope</w:t>
      </w:r>
    </w:p>
    <w:p w14:paraId="6223ABD6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Machine Learning Integration:</w:t>
      </w:r>
      <w:r w:rsidRPr="00A915E0">
        <w:rPr>
          <w:b w:val="0"/>
        </w:rPr>
        <w:t xml:space="preserve"> AI-driven threat predictions </w:t>
      </w:r>
    </w:p>
    <w:p w14:paraId="22FD6999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Geolocation Mapping:</w:t>
      </w:r>
      <w:r w:rsidRPr="00A915E0">
        <w:rPr>
          <w:b w:val="0"/>
        </w:rPr>
        <w:t xml:space="preserve"> Visualizing detected networks on a world map </w:t>
      </w:r>
    </w:p>
    <w:p w14:paraId="29378A0B" w14:textId="77777777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PDF Report Generation:</w:t>
      </w:r>
      <w:r w:rsidRPr="00A915E0">
        <w:rPr>
          <w:b w:val="0"/>
        </w:rPr>
        <w:t xml:space="preserve"> Structured documentation for security professionals </w:t>
      </w:r>
    </w:p>
    <w:p w14:paraId="61B95EE7" w14:textId="6EC8D245" w:rsidR="004F33D5" w:rsidRPr="00A915E0" w:rsidRDefault="004F33D5" w:rsidP="004F33D5">
      <w:pPr>
        <w:rPr>
          <w:b w:val="0"/>
        </w:rPr>
      </w:pPr>
      <w:r w:rsidRPr="00A915E0">
        <w:rPr>
          <w:rFonts w:ascii="Segoe UI Symbol" w:hAnsi="Segoe UI Symbol" w:cs="Segoe UI Symbol"/>
          <w:b w:val="0"/>
        </w:rPr>
        <w:t>✔</w:t>
      </w:r>
      <w:r w:rsidRPr="00A915E0">
        <w:rPr>
          <w:b w:val="0"/>
        </w:rPr>
        <w:t xml:space="preserve"> </w:t>
      </w:r>
      <w:r w:rsidRPr="00A915E0">
        <w:rPr>
          <w:b w:val="0"/>
          <w:bCs/>
        </w:rPr>
        <w:t>Penetration Testing Expansion:</w:t>
      </w:r>
      <w:r w:rsidRPr="00A915E0">
        <w:rPr>
          <w:b w:val="0"/>
        </w:rPr>
        <w:t xml:space="preserve"> Integration with </w:t>
      </w:r>
      <w:proofErr w:type="spellStart"/>
      <w:r w:rsidRPr="00A915E0">
        <w:rPr>
          <w:b w:val="0"/>
          <w:bCs/>
        </w:rPr>
        <w:t>Aircrack</w:t>
      </w:r>
      <w:proofErr w:type="spellEnd"/>
      <w:r w:rsidRPr="00A915E0">
        <w:rPr>
          <w:b w:val="0"/>
          <w:bCs/>
        </w:rPr>
        <w:t>-ng and Wireshark</w:t>
      </w:r>
    </w:p>
    <w:p w14:paraId="66CBC2D0" w14:textId="77777777" w:rsidR="004F33D5" w:rsidRDefault="004F33D5" w:rsidP="004F33D5">
      <w:pPr>
        <w:rPr>
          <w:b w:val="0"/>
          <w:bCs/>
        </w:rPr>
      </w:pPr>
    </w:p>
    <w:p w14:paraId="68493ED8" w14:textId="77777777" w:rsidR="004F33D5" w:rsidRDefault="004F33D5" w:rsidP="004F33D5">
      <w:pPr>
        <w:rPr>
          <w:b w:val="0"/>
          <w:bCs/>
        </w:rPr>
      </w:pPr>
    </w:p>
    <w:p w14:paraId="67686B02" w14:textId="77777777" w:rsidR="004F33D5" w:rsidRDefault="004F33D5" w:rsidP="004F33D5">
      <w:pPr>
        <w:rPr>
          <w:b w:val="0"/>
          <w:bCs/>
        </w:rPr>
      </w:pPr>
    </w:p>
    <w:p w14:paraId="00A7D06B" w14:textId="77777777" w:rsidR="004F33D5" w:rsidRDefault="004F33D5" w:rsidP="004F33D5">
      <w:pPr>
        <w:rPr>
          <w:b w:val="0"/>
          <w:bCs/>
        </w:rPr>
      </w:pPr>
    </w:p>
    <w:p w14:paraId="522EF3B6" w14:textId="77777777" w:rsidR="004F33D5" w:rsidRDefault="004F33D5" w:rsidP="004F33D5">
      <w:pPr>
        <w:rPr>
          <w:b w:val="0"/>
          <w:bCs/>
        </w:rPr>
      </w:pPr>
    </w:p>
    <w:p w14:paraId="69358719" w14:textId="77777777" w:rsidR="004F33D5" w:rsidRDefault="004F33D5" w:rsidP="004F33D5">
      <w:pPr>
        <w:rPr>
          <w:b w:val="0"/>
          <w:bCs/>
        </w:rPr>
      </w:pPr>
    </w:p>
    <w:p w14:paraId="1F7AB8E2" w14:textId="208EC036" w:rsidR="004F33D5" w:rsidRPr="004F33D5" w:rsidRDefault="004F33D5" w:rsidP="004F33D5">
      <w:pPr>
        <w:rPr>
          <w:b w:val="0"/>
          <w:bCs/>
        </w:rPr>
      </w:pPr>
      <w:bookmarkStart w:id="0" w:name="_GoBack"/>
      <w:bookmarkEnd w:id="0"/>
      <w:r w:rsidRPr="004F33D5">
        <w:rPr>
          <w:bCs/>
        </w:rPr>
        <w:t>References</w:t>
      </w:r>
    </w:p>
    <w:p w14:paraId="42137E55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Smith, J. (2022).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Security and Open Network Risks</w:t>
      </w:r>
      <w:r w:rsidRPr="00A915E0">
        <w:rPr>
          <w:b w:val="0"/>
        </w:rPr>
        <w:t>. Journal of Cyber Threats, 15(4), 210-225.</w:t>
      </w:r>
    </w:p>
    <w:p w14:paraId="00E2609E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Garcia, L. (2023). </w:t>
      </w:r>
      <w:r w:rsidRPr="00A915E0">
        <w:rPr>
          <w:b w:val="0"/>
          <w:bCs/>
        </w:rPr>
        <w:t>Penetration Testing Strategies for Wireless Networks</w:t>
      </w:r>
      <w:r w:rsidRPr="00A915E0">
        <w:rPr>
          <w:b w:val="0"/>
        </w:rPr>
        <w:t>. Cybersecurity Insights, 18(1), 88-104.</w:t>
      </w:r>
    </w:p>
    <w:p w14:paraId="07A149CB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Williams, P. (2021). </w:t>
      </w:r>
      <w:r w:rsidRPr="00A915E0">
        <w:rPr>
          <w:b w:val="0"/>
          <w:bCs/>
        </w:rPr>
        <w:t xml:space="preserve">Understanding Evil Twin Attacks in Public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</w:rPr>
        <w:t>. Network Security Review, 12(3), 45-60.</w:t>
      </w:r>
    </w:p>
    <w:p w14:paraId="5198B3A8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Patel, R. (2022). </w:t>
      </w:r>
      <w:r w:rsidRPr="00A915E0">
        <w:rPr>
          <w:b w:val="0"/>
          <w:bCs/>
        </w:rPr>
        <w:t>Historical Data Logging in Cybersecurity</w:t>
      </w:r>
      <w:r w:rsidRPr="00A915E0">
        <w:rPr>
          <w:b w:val="0"/>
        </w:rPr>
        <w:t>. Tech &amp; Security Reports, 22(2), 134-147.</w:t>
      </w:r>
    </w:p>
    <w:p w14:paraId="6A31213D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Lee, T. (2023). </w:t>
      </w:r>
      <w:r w:rsidRPr="00A915E0">
        <w:rPr>
          <w:b w:val="0"/>
          <w:bCs/>
        </w:rPr>
        <w:t>Machine Learning for Cybersecurity Applications</w:t>
      </w:r>
      <w:r w:rsidRPr="00A915E0">
        <w:rPr>
          <w:b w:val="0"/>
        </w:rPr>
        <w:t>. AI Security Journal, 19(5), 77-92.</w:t>
      </w:r>
    </w:p>
    <w:p w14:paraId="79D50436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Kumar, M. (2021). </w:t>
      </w:r>
      <w:r w:rsidRPr="00A915E0">
        <w:rPr>
          <w:b w:val="0"/>
          <w:bCs/>
        </w:rPr>
        <w:t>Threat Detection Algorithms in Wireless Environments</w:t>
      </w:r>
      <w:r w:rsidRPr="00A915E0">
        <w:rPr>
          <w:b w:val="0"/>
        </w:rPr>
        <w:t xml:space="preserve">. Advanced Cyber </w:t>
      </w:r>
      <w:proofErr w:type="spellStart"/>
      <w:r w:rsidRPr="00A915E0">
        <w:rPr>
          <w:b w:val="0"/>
        </w:rPr>
        <w:t>Defenses</w:t>
      </w:r>
      <w:proofErr w:type="spellEnd"/>
      <w:r w:rsidRPr="00A915E0">
        <w:rPr>
          <w:b w:val="0"/>
        </w:rPr>
        <w:t>, 16(4), 198-215.</w:t>
      </w:r>
    </w:p>
    <w:p w14:paraId="7C0F90C3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Chen, A. (2022). </w:t>
      </w:r>
      <w:r w:rsidRPr="00A915E0">
        <w:rPr>
          <w:b w:val="0"/>
          <w:bCs/>
        </w:rPr>
        <w:t>Vulnerability Scanning Techniques</w:t>
      </w:r>
      <w:r w:rsidRPr="00A915E0">
        <w:rPr>
          <w:b w:val="0"/>
        </w:rPr>
        <w:t>. Ethical Hacking Magazine, 20(1), 55-73.</w:t>
      </w:r>
    </w:p>
    <w:p w14:paraId="7C31807F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Roberts, D. (2023). </w:t>
      </w:r>
      <w:r w:rsidRPr="00A915E0">
        <w:rPr>
          <w:b w:val="0"/>
          <w:bCs/>
        </w:rPr>
        <w:t>Ethical Considerations in Network Security</w:t>
      </w:r>
      <w:r w:rsidRPr="00A915E0">
        <w:rPr>
          <w:b w:val="0"/>
        </w:rPr>
        <w:t>. Ethics &amp; Cyber Law, 11(6), 33-48.</w:t>
      </w:r>
    </w:p>
    <w:p w14:paraId="121B8B7D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Fernandez, V. (2022). </w:t>
      </w:r>
      <w:r w:rsidRPr="00A915E0">
        <w:rPr>
          <w:b w:val="0"/>
          <w:bCs/>
        </w:rPr>
        <w:t>Real-Time Packet Analysis Using Wireshark</w:t>
      </w:r>
      <w:r w:rsidRPr="00A915E0">
        <w:rPr>
          <w:b w:val="0"/>
        </w:rPr>
        <w:t>. Security Engineering Review, 14(2), 123-139.</w:t>
      </w:r>
    </w:p>
    <w:p w14:paraId="45C2FDEC" w14:textId="77777777" w:rsidR="004F33D5" w:rsidRPr="00A915E0" w:rsidRDefault="004F33D5" w:rsidP="004F33D5">
      <w:pPr>
        <w:numPr>
          <w:ilvl w:val="0"/>
          <w:numId w:val="2"/>
        </w:numPr>
        <w:rPr>
          <w:b w:val="0"/>
        </w:rPr>
      </w:pPr>
      <w:r w:rsidRPr="00A915E0">
        <w:rPr>
          <w:b w:val="0"/>
        </w:rPr>
        <w:t xml:space="preserve">Singh, P. (2023). </w:t>
      </w:r>
      <w:r w:rsidRPr="00A915E0">
        <w:rPr>
          <w:b w:val="0"/>
          <w:bCs/>
        </w:rPr>
        <w:t xml:space="preserve">Assessing Risks in Corporate </w:t>
      </w:r>
      <w:proofErr w:type="spellStart"/>
      <w:r w:rsidRPr="00A915E0">
        <w:rPr>
          <w:b w:val="0"/>
          <w:bCs/>
        </w:rPr>
        <w:t>WiFi</w:t>
      </w:r>
      <w:proofErr w:type="spellEnd"/>
      <w:r w:rsidRPr="00A915E0">
        <w:rPr>
          <w:b w:val="0"/>
          <w:bCs/>
        </w:rPr>
        <w:t xml:space="preserve"> Networks</w:t>
      </w:r>
      <w:r w:rsidRPr="00A915E0">
        <w:rPr>
          <w:b w:val="0"/>
        </w:rPr>
        <w:t>. IT Security Handbook, 25(3), 95-112.</w:t>
      </w:r>
    </w:p>
    <w:p w14:paraId="53A3AEA8" w14:textId="77777777" w:rsidR="007E6CEA" w:rsidRDefault="007E6CEA"/>
    <w:sectPr w:rsidR="007E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7FB9"/>
    <w:multiLevelType w:val="multilevel"/>
    <w:tmpl w:val="6B7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125A5"/>
    <w:multiLevelType w:val="multilevel"/>
    <w:tmpl w:val="CB1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D5"/>
    <w:rsid w:val="00063838"/>
    <w:rsid w:val="004608B5"/>
    <w:rsid w:val="004F33D5"/>
    <w:rsid w:val="0064686C"/>
    <w:rsid w:val="00666965"/>
    <w:rsid w:val="007E6CEA"/>
    <w:rsid w:val="00A915E0"/>
    <w:rsid w:val="00B96EE8"/>
    <w:rsid w:val="00C33A70"/>
    <w:rsid w:val="00D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E343"/>
  <w15:chartTrackingRefBased/>
  <w15:docId w15:val="{FA72D86A-05B7-4873-B378-E13367F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5E0"/>
    <w:pPr>
      <w:spacing w:after="0" w:line="276" w:lineRule="auto"/>
    </w:pPr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paragraph" w:styleId="Heading1">
    <w:name w:val="heading 1"/>
    <w:basedOn w:val="Normal"/>
    <w:link w:val="Heading1Char"/>
    <w:uiPriority w:val="4"/>
    <w:qFormat/>
    <w:rsid w:val="00A915E0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A915E0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A915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915E0"/>
  </w:style>
  <w:style w:type="character" w:customStyle="1" w:styleId="Heading1Char">
    <w:name w:val="Heading 1 Char"/>
    <w:basedOn w:val="DefaultParagraphFont"/>
    <w:link w:val="Heading1"/>
    <w:uiPriority w:val="4"/>
    <w:rsid w:val="00A915E0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4"/>
    <w:rsid w:val="00A915E0"/>
    <w:rPr>
      <w:rFonts w:eastAsiaTheme="majorEastAsia" w:cstheme="majorBidi"/>
      <w:color w:val="44546A" w:themeColor="text2"/>
      <w:kern w:val="0"/>
      <w:sz w:val="3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link w:val="TitleChar"/>
    <w:uiPriority w:val="1"/>
    <w:qFormat/>
    <w:rsid w:val="00A915E0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915E0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val="en-US"/>
      <w14:ligatures w14:val="none"/>
    </w:rPr>
  </w:style>
  <w:style w:type="paragraph" w:styleId="Subtitle">
    <w:name w:val="Subtitle"/>
    <w:basedOn w:val="Normal"/>
    <w:link w:val="SubtitleChar"/>
    <w:uiPriority w:val="2"/>
    <w:qFormat/>
    <w:rsid w:val="00A915E0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915E0"/>
    <w:rPr>
      <w:rFonts w:eastAsiaTheme="minorEastAsia"/>
      <w:caps/>
      <w:color w:val="44546A" w:themeColor="text2"/>
      <w:spacing w:val="20"/>
      <w:kern w:val="0"/>
      <w:sz w:val="3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F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D5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E0"/>
    <w:rPr>
      <w:rFonts w:ascii="Tahoma" w:eastAsiaTheme="minorEastAsia" w:hAnsi="Tahoma" w:cs="Tahoma"/>
      <w:b/>
      <w:color w:val="44546A" w:themeColor="text2"/>
      <w:kern w:val="0"/>
      <w:sz w:val="16"/>
      <w:szCs w:val="16"/>
      <w:lang w:val="en-US"/>
      <w14:ligatures w14:val="none"/>
    </w:rPr>
  </w:style>
  <w:style w:type="paragraph" w:styleId="Header">
    <w:name w:val="header"/>
    <w:basedOn w:val="Normal"/>
    <w:link w:val="HeaderChar"/>
    <w:uiPriority w:val="8"/>
    <w:unhideWhenUsed/>
    <w:rsid w:val="00A915E0"/>
  </w:style>
  <w:style w:type="character" w:customStyle="1" w:styleId="HeaderChar">
    <w:name w:val="Header Char"/>
    <w:basedOn w:val="DefaultParagraphFont"/>
    <w:link w:val="Header"/>
    <w:uiPriority w:val="8"/>
    <w:rsid w:val="00A915E0"/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15E0"/>
  </w:style>
  <w:style w:type="character" w:customStyle="1" w:styleId="FooterChar">
    <w:name w:val="Footer Char"/>
    <w:basedOn w:val="DefaultParagraphFont"/>
    <w:link w:val="Footer"/>
    <w:uiPriority w:val="99"/>
    <w:rsid w:val="00A915E0"/>
    <w:rPr>
      <w:rFonts w:eastAsiaTheme="minorEastAsia"/>
      <w:b/>
      <w:color w:val="44546A" w:themeColor="text2"/>
      <w:kern w:val="0"/>
      <w:sz w:val="28"/>
      <w:lang w:val="en-US"/>
      <w14:ligatures w14:val="none"/>
    </w:rPr>
  </w:style>
  <w:style w:type="paragraph" w:customStyle="1" w:styleId="Name">
    <w:name w:val="Name"/>
    <w:basedOn w:val="Normal"/>
    <w:uiPriority w:val="3"/>
    <w:qFormat/>
    <w:rsid w:val="00A915E0"/>
    <w:pPr>
      <w:spacing w:line="240" w:lineRule="auto"/>
      <w:jc w:val="right"/>
    </w:pPr>
  </w:style>
  <w:style w:type="table" w:styleId="TableGrid">
    <w:name w:val="Table Grid"/>
    <w:basedOn w:val="TableNormal"/>
    <w:uiPriority w:val="1"/>
    <w:rsid w:val="00A915E0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A915E0"/>
    <w:rPr>
      <w:color w:val="808080"/>
    </w:rPr>
  </w:style>
  <w:style w:type="paragraph" w:customStyle="1" w:styleId="Content">
    <w:name w:val="Content"/>
    <w:basedOn w:val="Normal"/>
    <w:link w:val="ContentChar"/>
    <w:qFormat/>
    <w:rsid w:val="00A915E0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A915E0"/>
  </w:style>
  <w:style w:type="character" w:customStyle="1" w:styleId="ContentChar">
    <w:name w:val="Content Char"/>
    <w:basedOn w:val="DefaultParagraphFont"/>
    <w:link w:val="Content"/>
    <w:rsid w:val="00A915E0"/>
    <w:rPr>
      <w:rFonts w:eastAsiaTheme="minorEastAsia"/>
      <w:color w:val="44546A" w:themeColor="text2"/>
      <w:kern w:val="0"/>
      <w:sz w:val="28"/>
      <w:lang w:val="en-US"/>
      <w14:ligatures w14:val="none"/>
    </w:rPr>
  </w:style>
  <w:style w:type="character" w:customStyle="1" w:styleId="EmphasisTextChar">
    <w:name w:val="Emphasis Text Char"/>
    <w:basedOn w:val="DefaultParagraphFont"/>
    <w:link w:val="EmphasisText"/>
    <w:rsid w:val="00A915E0"/>
    <w:rPr>
      <w:rFonts w:eastAsiaTheme="minorEastAsia"/>
      <w:b/>
      <w:color w:val="44546A" w:themeColor="text2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templat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513ED25D244977B4C4B1AB59D0F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95B60-5B34-43B4-93A6-9D251BA039A7}"/>
      </w:docPartPr>
      <w:docPartBody>
        <w:p w:rsidR="00000000" w:rsidRDefault="00A66571" w:rsidP="00A66571">
          <w:pPr>
            <w:pStyle w:val="A9513ED25D244977B4C4B1AB59D0F20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May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427D9607ACA48E1B583D6B749A53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B7-BEB1-4CD9-ACBB-11347E166F33}"/>
      </w:docPartPr>
      <w:docPartBody>
        <w:p w:rsidR="00000000" w:rsidRDefault="00A66571" w:rsidP="00A66571">
          <w:pPr>
            <w:pStyle w:val="B427D9607ACA48E1B583D6B749A533F4"/>
          </w:pPr>
          <w:r>
            <w:t>COMPANY NAME</w:t>
          </w:r>
        </w:p>
      </w:docPartBody>
    </w:docPart>
    <w:docPart>
      <w:docPartPr>
        <w:name w:val="8353F6A943CB4E1EAF3D3C8C0C99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BE5DA-07A6-479C-BA36-B5C035309FFA}"/>
      </w:docPartPr>
      <w:docPartBody>
        <w:p w:rsidR="00000000" w:rsidRDefault="00A66571" w:rsidP="00A66571">
          <w:pPr>
            <w:pStyle w:val="8353F6A943CB4E1EAF3D3C8C0C99418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71"/>
    <w:rsid w:val="00A66571"/>
    <w:rsid w:val="00D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A6657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A66571"/>
    <w:rPr>
      <w:caps/>
      <w:color w:val="44546A" w:themeColor="text2"/>
      <w:spacing w:val="20"/>
      <w:sz w:val="32"/>
      <w:lang w:val="en-US" w:eastAsia="en-US"/>
    </w:rPr>
  </w:style>
  <w:style w:type="paragraph" w:customStyle="1" w:styleId="A9513ED25D244977B4C4B1AB59D0F20E">
    <w:name w:val="A9513ED25D244977B4C4B1AB59D0F20E"/>
    <w:rsid w:val="00A66571"/>
  </w:style>
  <w:style w:type="paragraph" w:customStyle="1" w:styleId="B427D9607ACA48E1B583D6B749A533F4">
    <w:name w:val="B427D9607ACA48E1B583D6B749A533F4"/>
    <w:rsid w:val="00A66571"/>
  </w:style>
  <w:style w:type="paragraph" w:customStyle="1" w:styleId="8353F6A943CB4E1EAF3D3C8C0C994188">
    <w:name w:val="8353F6A943CB4E1EAF3D3C8C0C994188"/>
    <w:rsid w:val="00A66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Aarya Ghosalkar &amp; Shreya Dixit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14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Lalkrishna Dixit</dc:creator>
  <cp:keywords/>
  <dc:description/>
  <cp:lastModifiedBy>Dell</cp:lastModifiedBy>
  <cp:revision>6</cp:revision>
  <dcterms:created xsi:type="dcterms:W3CDTF">2025-05-12T11:33:00Z</dcterms:created>
  <dcterms:modified xsi:type="dcterms:W3CDTF">2025-05-12T13:24:00Z</dcterms:modified>
</cp:coreProperties>
</file>